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>(Versión yy)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3A05E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Ver reporte de reconexiones.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3A05E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Colaborador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3A05E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Este caso de uso le permite al colaborador o usuario ver un reporte con la información referente a las reconexiones echas.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A05EE" w:rsidRDefault="00DE3E7F" w:rsidP="003A05EE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3A05EE" w:rsidRPr="003A05EE">
        <w:rPr>
          <w:rFonts w:ascii="Arial" w:hAnsi="Arial"/>
          <w:sz w:val="24"/>
          <w:lang w:val="es-MX"/>
        </w:rPr>
        <w:t xml:space="preserve"> </w:t>
      </w:r>
    </w:p>
    <w:p w:rsidR="003A05EE" w:rsidRDefault="003A05EE" w:rsidP="003A05EE">
      <w:pPr>
        <w:pStyle w:val="Textoindependiente"/>
      </w:pPr>
      <w:r>
        <w:t xml:space="preserve">En este caso el usuario ingresa en la opción “Ver reporte de </w:t>
      </w:r>
      <w:r>
        <w:t>reconexiones</w:t>
      </w:r>
      <w:r>
        <w:t xml:space="preserve">” del menú “Administrar reportes”, posteriormente el sistema le solicita que ingrese el lapso de tiempo que desea ver en el reporte de </w:t>
      </w:r>
      <w:r w:rsidR="002301AF">
        <w:t>reconexiones</w:t>
      </w:r>
      <w:r w:rsidR="002301AF">
        <w:t xml:space="preserve"> </w:t>
      </w:r>
      <w:bookmarkStart w:id="0" w:name="_GoBack"/>
      <w:bookmarkEnd w:id="0"/>
      <w:r>
        <w:t>el cual puede ser anual, mensual, semanal o incluso diario, el usuario ingresa el lapso de tiempo deseado y le da clic en el botón “Generar reporte”, el sistema hace una consulta a la base de datos, mediante la cual va a obtener los datos que se van a mostrar en el reporte solicitado y por último el sistema le muestra al usuario el reporte con los datos ingresados anteriormente.</w:t>
      </w:r>
    </w:p>
    <w:p w:rsidR="00DE3E7F" w:rsidRDefault="00DE3E7F" w:rsidP="003A05EE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3A05E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RF-6.1 Reporte de reconexiones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&lt;&lt;extiende a&gt;&gt;</w:t>
      </w:r>
      <w:r w:rsidR="003A05EE">
        <w:rPr>
          <w:rFonts w:ascii="Arial" w:hAnsi="Arial"/>
          <w:sz w:val="24"/>
          <w:lang w:val="es-MX"/>
        </w:rPr>
        <w:t xml:space="preserve"> Administrar reportes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3A05EE">
      <w:pPr>
        <w:pStyle w:val="Textoindependiente"/>
      </w:pPr>
      <w:r>
        <w:t>El usuario ingresa en la opción “Ver reporte de reconexiones” del menú “Administrar reportes”.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3A05EE" w:rsidP="00C74C82">
      <w:pPr>
        <w:pStyle w:val="Textoindependiente"/>
      </w:pPr>
      <w:r>
        <w:t>El usuario podrá ver un reporte con la información referente a las reconexiones.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3A05EE" w:rsidRDefault="003A05EE" w:rsidP="003A05EE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br w:type="page"/>
      </w:r>
      <w:r w:rsidR="00DE3E7F">
        <w:rPr>
          <w:rFonts w:ascii="Arial" w:hAnsi="Arial"/>
          <w:b/>
          <w:sz w:val="24"/>
          <w:lang w:val="es-MX"/>
        </w:rPr>
        <w:lastRenderedPageBreak/>
        <w:t>Flujo típico de interacciones</w:t>
      </w:r>
      <w:r w:rsidR="00DE3E7F">
        <w:rPr>
          <w:rFonts w:ascii="Arial" w:hAnsi="Arial"/>
          <w:sz w:val="24"/>
          <w:lang w:val="es-MX"/>
        </w:rPr>
        <w:t>:</w:t>
      </w:r>
    </w:p>
    <w:p w:rsidR="00DE3E7F" w:rsidRDefault="003A05EE" w:rsidP="003A05E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A05EE" w:rsidRDefault="003A05EE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3A05EE" w:rsidRDefault="003A05EE" w:rsidP="003A05E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ingresa a la opción “Ver reporte de </w:t>
            </w:r>
            <w:r>
              <w:rPr>
                <w:rFonts w:ascii="Arial" w:hAnsi="Arial"/>
                <w:sz w:val="24"/>
                <w:lang w:val="es-MX"/>
              </w:rPr>
              <w:t>reconexiones</w:t>
            </w:r>
            <w:r>
              <w:rPr>
                <w:rFonts w:ascii="Arial" w:hAnsi="Arial"/>
                <w:sz w:val="24"/>
                <w:lang w:val="es-MX"/>
              </w:rPr>
              <w:t>” del menú “administrar reportes”.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 solicitará al usuario que ingrese el lapso de tiempo que quiere ver en el reporte de las reconexiones.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el lapso de tiempo que desea ver en el reporte, puede ser anual, mensual, semanal o diario y le da clic en el botón de “Generar reporte”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consulta a la base de datos, para obtener los datos del reporte solicitado por el usuario.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 muestra al usuario el reporte que solicitó.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A05EE" w:rsidRDefault="003A05EE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Dato erróneos ingresados por el usuario, o deja el espacio sin ningún valor, el sistema procede a informar al usuario que los datos no son correctos, esto se repite hasta que los datos sean válidos para la búsqueda.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Procede al paso 4 del flujo típico.</w:t>
            </w:r>
          </w:p>
        </w:tc>
      </w:tr>
    </w:tbl>
    <w:p w:rsidR="003A05EE" w:rsidRDefault="003A05EE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3A05E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A05EE" w:rsidRDefault="003A05EE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3A05EE" w:rsidTr="00B76D0B">
        <w:tc>
          <w:tcPr>
            <w:tcW w:w="637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3A05EE" w:rsidRDefault="003A05EE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F53" w:rsidRDefault="00E96F53">
      <w:r>
        <w:separator/>
      </w:r>
    </w:p>
  </w:endnote>
  <w:endnote w:type="continuationSeparator" w:id="0">
    <w:p w:rsidR="00E96F53" w:rsidRDefault="00E9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F53" w:rsidRDefault="00E96F53">
      <w:r>
        <w:separator/>
      </w:r>
    </w:p>
  </w:footnote>
  <w:footnote w:type="continuationSeparator" w:id="0">
    <w:p w:rsidR="00E96F53" w:rsidRDefault="00E96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A05EE">
      <w:rPr>
        <w:noProof/>
        <w:lang w:val="es-MX"/>
      </w:rPr>
      <w:t>14/12/a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301AF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EE"/>
    <w:rsid w:val="002301AF"/>
    <w:rsid w:val="003A05EE"/>
    <w:rsid w:val="00C74C82"/>
    <w:rsid w:val="00DE3E7F"/>
    <w:rsid w:val="00E9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2CD27-AF06-4F83-9843-D1B63A70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GitHub\Ampliacion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5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Alex</dc:creator>
  <cp:keywords/>
  <cp:lastModifiedBy>Alex Gamboa</cp:lastModifiedBy>
  <cp:revision>1</cp:revision>
  <cp:lastPrinted>1601-01-01T00:00:00Z</cp:lastPrinted>
  <dcterms:created xsi:type="dcterms:W3CDTF">2015-12-14T21:52:00Z</dcterms:created>
  <dcterms:modified xsi:type="dcterms:W3CDTF">2015-12-14T22:03:00Z</dcterms:modified>
</cp:coreProperties>
</file>