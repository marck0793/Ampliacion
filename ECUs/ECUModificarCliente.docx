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</w:t>
      </w:r>
      <w:r w:rsidRPr="0052765C">
        <w:rPr>
          <w:rFonts w:ascii="Arial" w:hAnsi="Arial"/>
          <w:sz w:val="24"/>
          <w:lang w:val="es-MX"/>
        </w:rPr>
        <w:t>odificar cliente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Colaborador.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caso de uso sirve para poder llevar a cabo una modificación de un determinado cliente del acuedcuto.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2765C" w:rsidRDefault="0052765C" w:rsidP="0052765C">
      <w:pPr>
        <w:pStyle w:val="Textoindependiente"/>
      </w:pPr>
      <w:r>
        <w:t xml:space="preserve">En esta sección el usuario tendrá la opción de editar cualquiera de los datos de un </w:t>
      </w:r>
      <w:r w:rsidRPr="0052765C">
        <w:t>cliente</w:t>
      </w:r>
      <w:r>
        <w:t xml:space="preserve"> </w:t>
      </w:r>
      <w:r>
        <w:t xml:space="preserve">registrado, estos datos son el nombre, </w:t>
      </w:r>
      <w:r>
        <w:t>apellidos</w:t>
      </w:r>
      <w:r>
        <w:t>,</w:t>
      </w:r>
      <w:r>
        <w:t xml:space="preserve"> dirección, medidores, estado, correo</w:t>
      </w:r>
      <w: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RF-11.1 Modificar clien</w:t>
      </w:r>
      <w:r>
        <w:rPr>
          <w:rFonts w:ascii="Arial" w:hAnsi="Arial"/>
          <w:sz w:val="24"/>
          <w:lang w:val="es-MX"/>
        </w:rPr>
        <w:t>te.</w:t>
      </w:r>
    </w:p>
    <w:p w:rsidR="0052765C" w:rsidRDefault="0052765C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52765C" w:rsidRDefault="0052765C" w:rsidP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a&gt;&gt; Administrar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elegir la opción “Modificar cliente” del menú “Administrar cliente”.</w:t>
      </w:r>
    </w:p>
    <w:p w:rsidR="0052765C" w:rsidRDefault="0052765C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2765C" w:rsidRDefault="0052765C" w:rsidP="0052765C">
      <w:pPr>
        <w:pStyle w:val="Textoindependiente"/>
      </w:pPr>
      <w:r>
        <w:t xml:space="preserve">El sistema </w:t>
      </w:r>
      <w:r>
        <w:t>modifica los datos</w:t>
      </w:r>
      <w:r>
        <w:t xml:space="preserve"> de la base de datos de acueductos un determinado cliente.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52765C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br w:type="page"/>
      </w:r>
      <w:bookmarkStart w:id="0" w:name="_GoBack"/>
      <w:bookmarkEnd w:id="0"/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2765C" w:rsidRDefault="00DE3E7F" w:rsidP="0052765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52765C" w:rsidP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52765C" w:rsidRDefault="0052765C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2765C" w:rsidRDefault="0052765C" w:rsidP="0052765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entra a la sección de modificar </w:t>
            </w:r>
            <w:r>
              <w:rPr>
                <w:rFonts w:ascii="Arial" w:hAnsi="Arial"/>
                <w:sz w:val="24"/>
                <w:lang w:val="es-MX"/>
              </w:rPr>
              <w:t>clientes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con los clientes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registrados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a un clientes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>existente para modificarlo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los datos del </w:t>
            </w:r>
            <w:r>
              <w:rPr>
                <w:rFonts w:ascii="Arial" w:hAnsi="Arial"/>
                <w:sz w:val="24"/>
                <w:lang w:val="es-MX"/>
              </w:rPr>
              <w:t xml:space="preserve">cliente </w:t>
            </w:r>
            <w:r>
              <w:rPr>
                <w:rFonts w:ascii="Arial" w:hAnsi="Arial"/>
                <w:sz w:val="24"/>
                <w:lang w:val="es-MX"/>
              </w:rPr>
              <w:t>seleccionado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y modifica los datos que desee del cliente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guarda los cambios correctamente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 y los registra en la base de datos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52765C" w:rsidRDefault="0052765C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5.1.1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y modifica los datos que desee del cliente pero ingresa datos inválidos para el sistema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5.1.2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advierte sobre los datos erróneos al usuario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5.1.3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corrige los datos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5.1.4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flujo vuelve al punto 6 del flujo típico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5.2.1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y modifica los datos que desee del cliente pero deja algún espacio en blanco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5.2.2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advierte sobre los espacios en blanco al usuario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5.2.3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faltantes</w:t>
            </w:r>
          </w:p>
        </w:tc>
      </w:tr>
      <w:tr w:rsidR="0052765C" w:rsidTr="00B76D0B">
        <w:tc>
          <w:tcPr>
            <w:tcW w:w="779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5.2.4</w:t>
            </w:r>
          </w:p>
        </w:tc>
        <w:tc>
          <w:tcPr>
            <w:tcW w:w="7938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flujo vuelve al punto 6 del flujo típico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2765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</w:p>
    <w:p w:rsidR="0052765C" w:rsidRDefault="0052765C" w:rsidP="0052765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52765C" w:rsidRDefault="0052765C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52765C" w:rsidTr="00B76D0B">
        <w:tc>
          <w:tcPr>
            <w:tcW w:w="637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52765C" w:rsidRDefault="0052765C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90" w:rsidRDefault="006D1D90">
      <w:r>
        <w:separator/>
      </w:r>
    </w:p>
  </w:endnote>
  <w:endnote w:type="continuationSeparator" w:id="0">
    <w:p w:rsidR="006D1D90" w:rsidRDefault="006D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90" w:rsidRDefault="006D1D90">
      <w:r>
        <w:separator/>
      </w:r>
    </w:p>
  </w:footnote>
  <w:footnote w:type="continuationSeparator" w:id="0">
    <w:p w:rsidR="006D1D90" w:rsidRDefault="006D1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2765C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2765C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5C"/>
    <w:rsid w:val="0052765C"/>
    <w:rsid w:val="006D1D90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25E05-2459-40C6-B938-EAA83EE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GitHub\Ampliacion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Alex</dc:creator>
  <cp:keywords/>
  <cp:lastModifiedBy>Alex Gamboa</cp:lastModifiedBy>
  <cp:revision>1</cp:revision>
  <cp:lastPrinted>1601-01-01T00:00:00Z</cp:lastPrinted>
  <dcterms:created xsi:type="dcterms:W3CDTF">2015-12-14T23:22:00Z</dcterms:created>
  <dcterms:modified xsi:type="dcterms:W3CDTF">2015-12-14T23:29:00Z</dcterms:modified>
</cp:coreProperties>
</file>