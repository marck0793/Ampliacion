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</w:t>
      </w:r>
      <w:r w:rsidRPr="00503343">
        <w:rPr>
          <w:rFonts w:ascii="Arial" w:hAnsi="Arial"/>
          <w:sz w:val="24"/>
          <w:lang w:val="es-MX"/>
        </w:rPr>
        <w:t>er reporte de morosos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sirve para poder ver un reporte de los clientes que se encuentran en un estado de moroso con el acueducto.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03343" w:rsidRDefault="00503343" w:rsidP="00503343">
      <w:pPr>
        <w:pStyle w:val="Textoindependiente"/>
      </w:pPr>
      <w:r>
        <w:t xml:space="preserve">En este caso el usuario ingresa en la opción “Ver reporte de </w:t>
      </w:r>
      <w:r w:rsidRPr="00503343">
        <w:t>morosos</w:t>
      </w:r>
      <w:r>
        <w:t xml:space="preserve">” del menú “Administrar reportes”, posteriormente el sistema </w:t>
      </w:r>
      <w:r>
        <w:t>hace una consulta a la base de datos de cuáles son los clientes que poseen una morosidad con el acueducto, la base de datos retorna la lista de clientes morosos y el sistema muestra al usuario el reporte con la lista de personas que tengan el estado de moroso en el momento de la consulta</w:t>
      </w:r>
      <w: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503343" w:rsidRDefault="00503343" w:rsidP="00503343">
      <w:pPr>
        <w:jc w:val="both"/>
        <w:rPr>
          <w:rFonts w:ascii="Arial" w:hAnsi="Arial"/>
          <w:sz w:val="24"/>
          <w:lang w:val="es-MX"/>
        </w:rPr>
      </w:pPr>
    </w:p>
    <w:p w:rsidR="00DE3E7F" w:rsidRDefault="00503343" w:rsidP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RF-8.1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Reporte de morosos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 Administrar reportes.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3343" w:rsidRDefault="00503343" w:rsidP="00503343">
      <w:pPr>
        <w:pStyle w:val="Textoindependiente"/>
      </w:pPr>
      <w:r>
        <w:t xml:space="preserve">El usuario debe ingresar a la opción “Ver reporte de </w:t>
      </w:r>
      <w:r w:rsidRPr="00503343">
        <w:t>morosos</w:t>
      </w:r>
      <w:r>
        <w:t>”, del menú “Administrar reportes”.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03343" w:rsidRDefault="00503343" w:rsidP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va a poder ver el reporte con todos los </w:t>
      </w:r>
      <w:r w:rsidRPr="00503343">
        <w:rPr>
          <w:rFonts w:ascii="Arial" w:hAnsi="Arial"/>
          <w:sz w:val="24"/>
          <w:lang w:val="es-MX"/>
        </w:rPr>
        <w:t>morosos</w:t>
      </w:r>
      <w:r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50334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br w:type="page"/>
      </w:r>
      <w:bookmarkStart w:id="0" w:name="_GoBack"/>
      <w:bookmarkEnd w:id="0"/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03343" w:rsidRDefault="00DE3E7F" w:rsidP="0050334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503343" w:rsidP="0050334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033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33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 la opción “Ver reporte de morosos” del menú “Administrar Reportes”.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033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503343" w:rsidP="005033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para obtener la lista de clientes morosos con el acueducto.</w:t>
            </w:r>
          </w:p>
        </w:tc>
      </w:tr>
      <w:tr w:rsidR="0050334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3343" w:rsidRDefault="005033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03343" w:rsidRDefault="00503343" w:rsidP="005033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muestra el reporte de los clientes morosos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334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03343" w:rsidRDefault="00503343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503343" w:rsidTr="00B76D0B">
        <w:tc>
          <w:tcPr>
            <w:tcW w:w="637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503343" w:rsidRDefault="0050334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78" w:rsidRDefault="00D97378">
      <w:r>
        <w:separator/>
      </w:r>
    </w:p>
  </w:endnote>
  <w:endnote w:type="continuationSeparator" w:id="0">
    <w:p w:rsidR="00D97378" w:rsidRDefault="00D9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78" w:rsidRDefault="00D97378">
      <w:r>
        <w:separator/>
      </w:r>
    </w:p>
  </w:footnote>
  <w:footnote w:type="continuationSeparator" w:id="0">
    <w:p w:rsidR="00D97378" w:rsidRDefault="00D97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03343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03343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43"/>
    <w:rsid w:val="00503343"/>
    <w:rsid w:val="00C74C82"/>
    <w:rsid w:val="00D97378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9D69F-813F-417B-88D7-16D7A87C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9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2015-12-14T22:10:00Z</dcterms:created>
  <dcterms:modified xsi:type="dcterms:W3CDTF">2015-12-14T22:20:00Z</dcterms:modified>
</cp:coreProperties>
</file>