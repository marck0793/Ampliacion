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8D7DA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</w:t>
      </w:r>
      <w:r w:rsidRPr="008D7DA3">
        <w:rPr>
          <w:rFonts w:ascii="Arial" w:hAnsi="Arial"/>
          <w:sz w:val="24"/>
          <w:lang w:val="es-MX"/>
        </w:rPr>
        <w:t>liminar cliente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8D7DA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Colaborador.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8D7DA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Este caso de uso sirve para eliminar un cliente del sistema de acueductos.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8D7DA3" w:rsidRDefault="008D7DA3" w:rsidP="008D7DA3">
      <w:pPr>
        <w:pStyle w:val="Textoindependiente"/>
      </w:pPr>
      <w:r>
        <w:t>E</w:t>
      </w:r>
      <w:r>
        <w:t>l usuario ingresa a la opción “E</w:t>
      </w:r>
      <w:r w:rsidRPr="008D7DA3">
        <w:t xml:space="preserve">liminar </w:t>
      </w:r>
      <w:r>
        <w:t xml:space="preserve">cliente” del menú “Administrar cliente”, el sistema le muestra un formulario en el cual se solicita el número de cédula del cliente que se desea </w:t>
      </w:r>
      <w:r w:rsidR="00E30DE9">
        <w:t>e</w:t>
      </w:r>
      <w:r w:rsidR="00E30DE9" w:rsidRPr="008D7DA3">
        <w:t>liminar</w:t>
      </w:r>
      <w:r>
        <w:t>, el usuario ingresa el número de cédula y da clic en el botón de “</w:t>
      </w:r>
      <w:r w:rsidR="00E30DE9">
        <w:t>E</w:t>
      </w:r>
      <w:r w:rsidR="00E30DE9" w:rsidRPr="008D7DA3">
        <w:t>liminar</w:t>
      </w:r>
      <w:r>
        <w:t xml:space="preserve">”, el sistema obtiene el número de cédula y hace la consulta a </w:t>
      </w:r>
      <w:r w:rsidR="00E30DE9">
        <w:t>la base de datos y elimina tod</w:t>
      </w:r>
      <w:r>
        <w:t>os los datos del cliente</w:t>
      </w:r>
      <w:r w:rsidR="00E30DE9">
        <w:t xml:space="preserve"> consultado y muestra </w:t>
      </w:r>
      <w:r>
        <w:t>en un mensaje al usuario</w:t>
      </w:r>
      <w:r w:rsidR="00E30DE9">
        <w:t xml:space="preserve"> que el cliente se eliminó correctamente</w:t>
      </w:r>
      <w:bookmarkStart w:id="0" w:name="_GoBack"/>
      <w:bookmarkEnd w:id="0"/>
      <w: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8D7DA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RF-10.1 Eliminar cliente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8D7DA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&lt;&lt;extiende a&gt;&gt; Administ</w:t>
      </w:r>
      <w:r>
        <w:rPr>
          <w:rFonts w:ascii="Arial" w:hAnsi="Arial"/>
          <w:sz w:val="24"/>
          <w:lang w:val="es-MX"/>
        </w:rPr>
        <w:t>rar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8D7DA3" w:rsidRDefault="008D7DA3" w:rsidP="008D7DA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elegir la opción “E</w:t>
      </w:r>
      <w:r w:rsidRPr="008D7DA3">
        <w:rPr>
          <w:rFonts w:ascii="Arial" w:hAnsi="Arial"/>
          <w:sz w:val="24"/>
          <w:lang w:val="es-MX"/>
        </w:rPr>
        <w:t xml:space="preserve">liminar </w:t>
      </w:r>
      <w:r>
        <w:rPr>
          <w:rFonts w:ascii="Arial" w:hAnsi="Arial"/>
          <w:sz w:val="24"/>
          <w:lang w:val="es-MX"/>
        </w:rPr>
        <w:t>cliente” del menú “Administrar cliente”.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8D7DA3" w:rsidP="00C74C82">
      <w:pPr>
        <w:pStyle w:val="Textoindependiente"/>
      </w:pPr>
      <w:r>
        <w:t>El sistema elimina de la base de datos de acueductos un determinado cliente.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8D7DA3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br w:type="page"/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8D7DA3" w:rsidRDefault="00DE3E7F" w:rsidP="008D7DA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8D7DA3" w:rsidP="008D7DA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D7DA3" w:rsidRDefault="008D7DA3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la opción “E</w:t>
            </w:r>
            <w:r w:rsidRPr="008D7DA3">
              <w:rPr>
                <w:rFonts w:ascii="Arial" w:hAnsi="Arial"/>
                <w:sz w:val="24"/>
                <w:lang w:val="es-MX"/>
              </w:rPr>
              <w:t xml:space="preserve">liminar </w:t>
            </w:r>
            <w:r>
              <w:rPr>
                <w:rFonts w:ascii="Arial" w:hAnsi="Arial"/>
                <w:sz w:val="24"/>
                <w:lang w:val="es-MX"/>
              </w:rPr>
              <w:t>Cliente” en el menú “Administrar clientes”.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D7DA3" w:rsidRDefault="008D7DA3" w:rsidP="008D7DA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le muestra un espacio en el cual se ingresa el número de cédula del cliente que se desea </w:t>
            </w:r>
            <w:r>
              <w:rPr>
                <w:rFonts w:ascii="Arial" w:hAnsi="Arial"/>
                <w:sz w:val="24"/>
                <w:lang w:val="es-MX"/>
              </w:rPr>
              <w:t>e</w:t>
            </w:r>
            <w:r w:rsidRPr="008D7DA3">
              <w:rPr>
                <w:rFonts w:ascii="Arial" w:hAnsi="Arial"/>
                <w:sz w:val="24"/>
                <w:lang w:val="es-MX"/>
              </w:rPr>
              <w:t>liminar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D7DA3" w:rsidRDefault="008D7DA3" w:rsidP="008D7DA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ingresa el número de cédula que desea </w:t>
            </w:r>
            <w:r>
              <w:rPr>
                <w:rFonts w:ascii="Arial" w:hAnsi="Arial"/>
                <w:sz w:val="24"/>
                <w:lang w:val="es-MX"/>
              </w:rPr>
              <w:t>e</w:t>
            </w:r>
            <w:r w:rsidRPr="008D7DA3">
              <w:rPr>
                <w:rFonts w:ascii="Arial" w:hAnsi="Arial"/>
                <w:sz w:val="24"/>
                <w:lang w:val="es-MX"/>
              </w:rPr>
              <w:t xml:space="preserve">liminar </w:t>
            </w:r>
            <w:r>
              <w:rPr>
                <w:rFonts w:ascii="Arial" w:hAnsi="Arial"/>
                <w:sz w:val="24"/>
                <w:lang w:val="es-MX"/>
              </w:rPr>
              <w:t>y le da clic en el botón de “E</w:t>
            </w:r>
            <w:r w:rsidRPr="008D7DA3">
              <w:rPr>
                <w:rFonts w:ascii="Arial" w:hAnsi="Arial"/>
                <w:sz w:val="24"/>
                <w:lang w:val="es-MX"/>
              </w:rPr>
              <w:t>liminar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D7DA3" w:rsidRDefault="008D7DA3" w:rsidP="008D7DA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realiza la consulta a la base de datos </w:t>
            </w:r>
            <w:r>
              <w:rPr>
                <w:rFonts w:ascii="Arial" w:hAnsi="Arial"/>
                <w:sz w:val="24"/>
                <w:lang w:val="es-MX"/>
              </w:rPr>
              <w:t>y elimina</w:t>
            </w:r>
            <w:r>
              <w:rPr>
                <w:rFonts w:ascii="Arial" w:hAnsi="Arial"/>
                <w:sz w:val="24"/>
                <w:lang w:val="es-MX"/>
              </w:rPr>
              <w:t xml:space="preserve"> los datos del cliente solicitado.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D7DA3" w:rsidRDefault="008D7DA3" w:rsidP="008D7DA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en el cual se </w:t>
            </w:r>
            <w:r>
              <w:rPr>
                <w:rFonts w:ascii="Arial" w:hAnsi="Arial"/>
                <w:sz w:val="24"/>
                <w:lang w:val="es-MX"/>
              </w:rPr>
              <w:t xml:space="preserve">indica la correcta eliminación de los </w:t>
            </w:r>
            <w:r>
              <w:rPr>
                <w:rFonts w:ascii="Arial" w:hAnsi="Arial"/>
                <w:sz w:val="24"/>
                <w:lang w:val="es-MX"/>
              </w:rPr>
              <w:t>datos referentes al cliente solicitado.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8D7DA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D7DA3" w:rsidRDefault="008D7DA3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Dato erróneos ingresados por el usuario, o deja el espacio sin ningún valor, el sistema procede a informar al usuario que los datos no son correctos, esto se repite hasta que los datos sean válidos para la búsqueda.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Procede al paso 4 del flujo típico.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8D7DA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D7DA3" w:rsidRDefault="008D7DA3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8D7DA3" w:rsidTr="00B76D0B">
        <w:tc>
          <w:tcPr>
            <w:tcW w:w="637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8D7DA3" w:rsidRDefault="008D7DA3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B5" w:rsidRDefault="006155B5">
      <w:r>
        <w:separator/>
      </w:r>
    </w:p>
  </w:endnote>
  <w:endnote w:type="continuationSeparator" w:id="0">
    <w:p w:rsidR="006155B5" w:rsidRDefault="0061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B5" w:rsidRDefault="006155B5">
      <w:r>
        <w:separator/>
      </w:r>
    </w:p>
  </w:footnote>
  <w:footnote w:type="continuationSeparator" w:id="0">
    <w:p w:rsidR="006155B5" w:rsidRDefault="00615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8D7DA3">
      <w:rPr>
        <w:noProof/>
        <w:lang w:val="es-MX"/>
      </w:rPr>
      <w:t>14/12/a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30DE9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A3"/>
    <w:rsid w:val="006155B5"/>
    <w:rsid w:val="008D7DA3"/>
    <w:rsid w:val="00C74C82"/>
    <w:rsid w:val="00DE3E7F"/>
    <w:rsid w:val="00E3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0D9FC-0A04-43DA-BA2E-F027B5B5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GitHub\Ampliacion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10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Alex</dc:creator>
  <cp:keywords/>
  <cp:lastModifiedBy>Alex Gamboa</cp:lastModifiedBy>
  <cp:revision>1</cp:revision>
  <cp:lastPrinted>1601-01-01T00:00:00Z</cp:lastPrinted>
  <dcterms:created xsi:type="dcterms:W3CDTF">2015-12-14T23:09:00Z</dcterms:created>
  <dcterms:modified xsi:type="dcterms:W3CDTF">2015-12-14T23:20:00Z</dcterms:modified>
</cp:coreProperties>
</file>